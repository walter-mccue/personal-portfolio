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469FE" w14:textId="77777777" w:rsidR="00D70063" w:rsidRDefault="00D70063" w:rsidP="00D70063">
      <w:pPr>
        <w:pStyle w:val="Heading3"/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4EEF6E25" wp14:editId="1A7162E9">
                <wp:simplePos x="0" y="0"/>
                <wp:positionH relativeFrom="page">
                  <wp:posOffset>533400</wp:posOffset>
                </wp:positionH>
                <wp:positionV relativeFrom="margin">
                  <wp:align>top</wp:align>
                </wp:positionV>
                <wp:extent cx="2647950" cy="847725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950" cy="847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DBC07" w14:textId="5A1D82AF" w:rsidR="00D70063" w:rsidRPr="002C2B8F" w:rsidRDefault="00767DF4" w:rsidP="00767DF4">
                            <w:pPr>
                              <w:pStyle w:val="Photo"/>
                              <w:jc w:val="left"/>
                              <w:rPr>
                                <w:b/>
                                <w:bCs/>
                                <w:noProof/>
                                <w:color w:val="864A04" w:themeColor="accent1" w:themeShade="80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2C2B8F">
                              <w:rPr>
                                <w:b/>
                                <w:bCs/>
                                <w:noProof/>
                                <w:color w:val="864A04" w:themeColor="accent1" w:themeShade="80"/>
                                <w:sz w:val="36"/>
                                <w:szCs w:val="36"/>
                                <w:lang w:eastAsia="en-US"/>
                              </w:rPr>
                              <w:t>WALTER MCCUE</w:t>
                            </w:r>
                          </w:p>
                          <w:p w14:paraId="1FD43E58" w14:textId="1239BE35" w:rsidR="00767DF4" w:rsidRDefault="00767DF4" w:rsidP="00767DF4">
                            <w:pPr>
                              <w:pStyle w:val="Title"/>
                            </w:pPr>
                          </w:p>
                          <w:p w14:paraId="11EAB15F" w14:textId="3F149136" w:rsidR="00D70063" w:rsidRDefault="00000000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8C41962C10C04817BCC69E88DB78ECE2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Content>
                                <w:r w:rsidR="00BE20A7">
                                  <w:br/>
                                </w:r>
                                <w:r w:rsidR="0000018D">
                                  <w:br/>
                                </w:r>
                                <w:r w:rsidR="0000018D">
                                  <w:br/>
                                </w:r>
                                <w:r w:rsidR="002D2C43">
                                  <w:t>WALT DISNEY WORLD</w:t>
                                </w:r>
                                <w:r w:rsidR="0000018D">
                                  <w:br/>
                                </w:r>
                                <w:r w:rsidR="002D2C43">
                                  <w:t>TRANSPORTATION</w:t>
                                </w:r>
                                <w:r w:rsidR="002D2C43">
                                  <w:br/>
                                  <w:t>BUS DISPATCHER</w:t>
                                </w:r>
                                <w:r w:rsidR="0000018D">
                                  <w:br/>
                                </w:r>
                                <w:r w:rsidR="0000018D">
                                  <w:br/>
                                </w:r>
                                <w:r w:rsidR="00BE20A7">
                                  <w:br/>
                                </w:r>
                              </w:sdtContent>
                            </w:sdt>
                          </w:p>
                          <w:p w14:paraId="73A34514" w14:textId="77777777" w:rsidR="00D70063" w:rsidRDefault="00000000" w:rsidP="00D70063">
                            <w:pPr>
                              <w:pStyle w:val="Heading1"/>
                            </w:pPr>
                            <w:sdt>
                              <w:sdtPr>
                                <w:id w:val="-1270160369"/>
                                <w:placeholder>
                                  <w:docPart w:val="552BC85897A248C28099EFC4B9F4C3F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="00D70063">
                                  <w:t>Objective</w:t>
                                </w:r>
                              </w:sdtContent>
                            </w:sdt>
                          </w:p>
                          <w:p w14:paraId="599DF99D" w14:textId="45F9F1F5" w:rsidR="00D70063" w:rsidRDefault="002D2C43" w:rsidP="00D70063">
                            <w:r>
                              <w:t xml:space="preserve">To obtain a </w:t>
                            </w:r>
                            <w:r w:rsidR="003E69B8">
                              <w:t>role as a full stack developer</w:t>
                            </w:r>
                          </w:p>
                          <w:p w14:paraId="385B6827" w14:textId="249B7077" w:rsidR="002C2B8F" w:rsidRDefault="002C2B8F" w:rsidP="00D70063"/>
                          <w:p w14:paraId="5B70740C" w14:textId="0420DA29" w:rsidR="0000018D" w:rsidRDefault="0000018D" w:rsidP="00D70063"/>
                          <w:p w14:paraId="14D30FF4" w14:textId="77777777" w:rsidR="0000018D" w:rsidRDefault="0000018D" w:rsidP="00D70063"/>
                          <w:sdt>
                            <w:sdtPr>
                              <w:id w:val="1993831541"/>
                              <w:placeholder>
                                <w:docPart w:val="7967FBADCB6E4333BF084E256BD4E7AC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Content>
                              <w:p w14:paraId="1C7DE4DD" w14:textId="77777777"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Skills &amp; Abilities</w:t>
                                </w:r>
                              </w:p>
                            </w:sdtContent>
                          </w:sdt>
                          <w:p w14:paraId="0B0D22E0" w14:textId="77777777" w:rsidR="00BE20A7" w:rsidRDefault="00BE20A7" w:rsidP="00BE2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HTML/CSS</w:t>
                            </w:r>
                          </w:p>
                          <w:p w14:paraId="11FF9A5C" w14:textId="77777777" w:rsidR="00BE20A7" w:rsidRDefault="00BE20A7" w:rsidP="00BE2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JavaScript</w:t>
                            </w:r>
                          </w:p>
                          <w:p w14:paraId="15D16AA1" w14:textId="77777777" w:rsidR="00BE20A7" w:rsidRDefault="00BE20A7" w:rsidP="00BE2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Microsoft Office Suite</w:t>
                            </w:r>
                          </w:p>
                          <w:p w14:paraId="1DF4669A" w14:textId="77777777" w:rsidR="00BE20A7" w:rsidRDefault="00BE20A7" w:rsidP="00BE2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Prioritize Administrative Tasks</w:t>
                            </w:r>
                          </w:p>
                          <w:p w14:paraId="4410D9B1" w14:textId="77777777" w:rsidR="00BE20A7" w:rsidRDefault="00BE20A7" w:rsidP="00BE2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Monitoring Security and Tracking Software</w:t>
                            </w:r>
                          </w:p>
                          <w:p w14:paraId="557C3A89" w14:textId="77777777" w:rsidR="00BE20A7" w:rsidRDefault="00BE20A7" w:rsidP="00BE2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Training/Leading/Supporting</w:t>
                            </w:r>
                          </w:p>
                          <w:p w14:paraId="19DE6E71" w14:textId="77777777" w:rsidR="00BE20A7" w:rsidRDefault="00BE20A7" w:rsidP="00BE2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Facilitating Communication to the fleet</w:t>
                            </w:r>
                          </w:p>
                          <w:p w14:paraId="7C3792B4" w14:textId="053FA245" w:rsidR="005D20C9" w:rsidRDefault="00BE20A7" w:rsidP="00BE20A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Research faults and complaints</w:t>
                            </w:r>
                          </w:p>
                          <w:p w14:paraId="6F43EF87" w14:textId="77777777" w:rsidR="002C2B8F" w:rsidRDefault="002C2B8F" w:rsidP="00D70063">
                            <w:pPr>
                              <w:pStyle w:val="Heading2"/>
                            </w:pPr>
                          </w:p>
                          <w:p w14:paraId="34AA93E2" w14:textId="740B4431" w:rsidR="00D70063" w:rsidRDefault="002C2B8F" w:rsidP="00D70063">
                            <w:pPr>
                              <w:pStyle w:val="Heading2"/>
                            </w:pPr>
                            <w:r>
                              <w:t>contact information</w:t>
                            </w:r>
                          </w:p>
                          <w:p w14:paraId="2F1062E7" w14:textId="20B4B1D5" w:rsidR="002D2C43" w:rsidRDefault="002D2C43" w:rsidP="00D70063">
                            <w:pPr>
                              <w:pStyle w:val="ContactInfo"/>
                            </w:pPr>
                            <w:r>
                              <w:t>620 Terrace Cove Way</w:t>
                            </w:r>
                            <w:r>
                              <w:br/>
                              <w:t>Orlando, FL 32828</w:t>
                            </w:r>
                          </w:p>
                          <w:p w14:paraId="5DC54C5F" w14:textId="73F9FD9E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2D2C43">
                              <w:t>407-722-1849</w:t>
                            </w:r>
                          </w:p>
                          <w:p w14:paraId="750FBAAA" w14:textId="02113CCA"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="002D2C43">
                              <w:t>Walt</w:t>
                            </w:r>
                            <w:r w:rsidR="0000018D">
                              <w:t>er@OpticalPowerPerformance.com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F6E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42pt;margin-top:0;width:208.5pt;height:66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" filled="f" stroked="f">
                <v:textbox inset="0,0,0,0">
                  <w:txbxContent>
                    <w:p w14:paraId="052DBC07" w14:textId="5A1D82AF" w:rsidR="00D70063" w:rsidRPr="002C2B8F" w:rsidRDefault="00767DF4" w:rsidP="00767DF4">
                      <w:pPr>
                        <w:pStyle w:val="Photo"/>
                        <w:jc w:val="left"/>
                        <w:rPr>
                          <w:b/>
                          <w:bCs/>
                          <w:noProof/>
                          <w:color w:val="864A04" w:themeColor="accent1" w:themeShade="80"/>
                          <w:sz w:val="36"/>
                          <w:szCs w:val="36"/>
                          <w:lang w:eastAsia="en-US"/>
                        </w:rPr>
                      </w:pPr>
                      <w:r w:rsidRPr="002C2B8F">
                        <w:rPr>
                          <w:b/>
                          <w:bCs/>
                          <w:noProof/>
                          <w:color w:val="864A04" w:themeColor="accent1" w:themeShade="80"/>
                          <w:sz w:val="36"/>
                          <w:szCs w:val="36"/>
                          <w:lang w:eastAsia="en-US"/>
                        </w:rPr>
                        <w:t>WALTER MCCUE</w:t>
                      </w:r>
                    </w:p>
                    <w:p w14:paraId="1FD43E58" w14:textId="1239BE35" w:rsidR="00767DF4" w:rsidRDefault="00767DF4" w:rsidP="00767DF4">
                      <w:pPr>
                        <w:pStyle w:val="Title"/>
                      </w:pPr>
                    </w:p>
                    <w:p w14:paraId="11EAB15F" w14:textId="3F149136" w:rsidR="00D70063" w:rsidRDefault="00000000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8C41962C10C04817BCC69E88DB78ECE2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Content>
                          <w:r w:rsidR="00BE20A7">
                            <w:br/>
                          </w:r>
                          <w:r w:rsidR="0000018D">
                            <w:br/>
                          </w:r>
                          <w:r w:rsidR="0000018D">
                            <w:br/>
                          </w:r>
                          <w:r w:rsidR="002D2C43">
                            <w:t>WALT DISNEY WORLD</w:t>
                          </w:r>
                          <w:r w:rsidR="0000018D">
                            <w:br/>
                          </w:r>
                          <w:r w:rsidR="002D2C43">
                            <w:t>TRANSPORTATION</w:t>
                          </w:r>
                          <w:r w:rsidR="002D2C43">
                            <w:br/>
                            <w:t>BUS DISPATCHER</w:t>
                          </w:r>
                          <w:r w:rsidR="0000018D">
                            <w:br/>
                          </w:r>
                          <w:r w:rsidR="0000018D">
                            <w:br/>
                          </w:r>
                          <w:r w:rsidR="00BE20A7">
                            <w:br/>
                          </w:r>
                        </w:sdtContent>
                      </w:sdt>
                    </w:p>
                    <w:p w14:paraId="73A34514" w14:textId="77777777" w:rsidR="00D70063" w:rsidRDefault="00000000" w:rsidP="00D70063">
                      <w:pPr>
                        <w:pStyle w:val="Heading1"/>
                      </w:pPr>
                      <w:sdt>
                        <w:sdtPr>
                          <w:id w:val="-1270160369"/>
                          <w:placeholder>
                            <w:docPart w:val="552BC85897A248C28099EFC4B9F4C3FD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="00D70063">
                            <w:t>Objective</w:t>
                          </w:r>
                        </w:sdtContent>
                      </w:sdt>
                    </w:p>
                    <w:p w14:paraId="599DF99D" w14:textId="45F9F1F5" w:rsidR="00D70063" w:rsidRDefault="002D2C43" w:rsidP="00D70063">
                      <w:r>
                        <w:t xml:space="preserve">To obtain a </w:t>
                      </w:r>
                      <w:r w:rsidR="003E69B8">
                        <w:t>role as a full stack developer</w:t>
                      </w:r>
                    </w:p>
                    <w:p w14:paraId="385B6827" w14:textId="249B7077" w:rsidR="002C2B8F" w:rsidRDefault="002C2B8F" w:rsidP="00D70063"/>
                    <w:p w14:paraId="5B70740C" w14:textId="0420DA29" w:rsidR="0000018D" w:rsidRDefault="0000018D" w:rsidP="00D70063"/>
                    <w:p w14:paraId="14D30FF4" w14:textId="77777777" w:rsidR="0000018D" w:rsidRDefault="0000018D" w:rsidP="00D70063"/>
                    <w:sdt>
                      <w:sdtPr>
                        <w:id w:val="1993831541"/>
                        <w:placeholder>
                          <w:docPart w:val="7967FBADCB6E4333BF084E256BD4E7AC"/>
                        </w:placeholder>
                        <w:temporary/>
                        <w:showingPlcHdr/>
                        <w15:appearance w15:val="hidden"/>
                      </w:sdtPr>
                      <w:sdtContent>
                        <w:p w14:paraId="1C7DE4DD" w14:textId="77777777" w:rsidR="00D70063" w:rsidRDefault="00D70063" w:rsidP="00D70063">
                          <w:pPr>
                            <w:pStyle w:val="Heading2"/>
                          </w:pPr>
                          <w:r>
                            <w:t>Skills &amp; Abilities</w:t>
                          </w:r>
                        </w:p>
                      </w:sdtContent>
                    </w:sdt>
                    <w:p w14:paraId="0B0D22E0" w14:textId="77777777" w:rsidR="00BE20A7" w:rsidRDefault="00BE20A7" w:rsidP="00BE2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HTML/CSS</w:t>
                      </w:r>
                    </w:p>
                    <w:p w14:paraId="11FF9A5C" w14:textId="77777777" w:rsidR="00BE20A7" w:rsidRDefault="00BE20A7" w:rsidP="00BE2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JavaScript</w:t>
                      </w:r>
                    </w:p>
                    <w:p w14:paraId="15D16AA1" w14:textId="77777777" w:rsidR="00BE20A7" w:rsidRDefault="00BE20A7" w:rsidP="00BE2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Microsoft Office Suite</w:t>
                      </w:r>
                    </w:p>
                    <w:p w14:paraId="1DF4669A" w14:textId="77777777" w:rsidR="00BE20A7" w:rsidRDefault="00BE20A7" w:rsidP="00BE2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Prioritize Administrative Tasks</w:t>
                      </w:r>
                    </w:p>
                    <w:p w14:paraId="4410D9B1" w14:textId="77777777" w:rsidR="00BE20A7" w:rsidRDefault="00BE20A7" w:rsidP="00BE2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Monitoring Security and Tracking Software</w:t>
                      </w:r>
                    </w:p>
                    <w:p w14:paraId="557C3A89" w14:textId="77777777" w:rsidR="00BE20A7" w:rsidRDefault="00BE20A7" w:rsidP="00BE2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Training/Leading/Supporting</w:t>
                      </w:r>
                    </w:p>
                    <w:p w14:paraId="19DE6E71" w14:textId="77777777" w:rsidR="00BE20A7" w:rsidRDefault="00BE20A7" w:rsidP="00BE2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Facilitating Communication to the fleet</w:t>
                      </w:r>
                    </w:p>
                    <w:p w14:paraId="7C3792B4" w14:textId="053FA245" w:rsidR="005D20C9" w:rsidRDefault="00BE20A7" w:rsidP="00BE20A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Research faults and complaints</w:t>
                      </w:r>
                    </w:p>
                    <w:p w14:paraId="6F43EF87" w14:textId="77777777" w:rsidR="002C2B8F" w:rsidRDefault="002C2B8F" w:rsidP="00D70063">
                      <w:pPr>
                        <w:pStyle w:val="Heading2"/>
                      </w:pPr>
                    </w:p>
                    <w:p w14:paraId="34AA93E2" w14:textId="740B4431" w:rsidR="00D70063" w:rsidRDefault="002C2B8F" w:rsidP="00D70063">
                      <w:pPr>
                        <w:pStyle w:val="Heading2"/>
                      </w:pPr>
                      <w:r>
                        <w:t>contact information</w:t>
                      </w:r>
                    </w:p>
                    <w:p w14:paraId="2F1062E7" w14:textId="20B4B1D5" w:rsidR="002D2C43" w:rsidRDefault="002D2C43" w:rsidP="00D70063">
                      <w:pPr>
                        <w:pStyle w:val="ContactInfo"/>
                      </w:pPr>
                      <w:r>
                        <w:t>620 Terrace Cove Way</w:t>
                      </w:r>
                      <w:r>
                        <w:br/>
                        <w:t>Orlando, FL 32828</w:t>
                      </w:r>
                    </w:p>
                    <w:p w14:paraId="5DC54C5F" w14:textId="73F9FD9E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2D2C43">
                        <w:t>407-722-1849</w:t>
                      </w:r>
                    </w:p>
                    <w:p w14:paraId="750FBAAA" w14:textId="02113CCA"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r w:rsidR="002D2C43">
                        <w:t>Walt</w:t>
                      </w:r>
                      <w:r w:rsidR="0000018D">
                        <w:t>er@OpticalPowerPerformance.com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sdt>
        <w:sdtPr>
          <w:id w:val="-1420087472"/>
          <w:placeholder>
            <w:docPart w:val="E83244E683E848ED8863D5CF16FC95D9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0D731A48" w14:textId="459EABD0" w:rsidR="00D70063" w:rsidRDefault="00473D4D" w:rsidP="00D70063">
      <w:pPr>
        <w:pStyle w:val="Heading4"/>
      </w:pPr>
      <w:r>
        <w:t>Walt disney world – Orlando, FL</w:t>
      </w:r>
    </w:p>
    <w:p w14:paraId="13C3E9F1" w14:textId="3F270567" w:rsidR="00D70063" w:rsidRDefault="00473D4D" w:rsidP="00D70063">
      <w:pPr>
        <w:pStyle w:val="Heading5"/>
      </w:pPr>
      <w:r>
        <w:t>2018-Present</w:t>
      </w:r>
    </w:p>
    <w:p w14:paraId="5DF2755A" w14:textId="25A58070" w:rsidR="00D70063" w:rsidRDefault="003E69B8" w:rsidP="00D70063">
      <w:r w:rsidRPr="003E69B8">
        <w:t xml:space="preserve">Bus Driver Dispatcher and part of the </w:t>
      </w:r>
      <w:proofErr w:type="spellStart"/>
      <w:r w:rsidRPr="003E69B8">
        <w:t>CleverCAD</w:t>
      </w:r>
      <w:proofErr w:type="spellEnd"/>
      <w:r w:rsidRPr="003E69B8">
        <w:t xml:space="preserve"> rollout team. Facilitates communication between the fleet, security, management, parks, and resorts. Monitor security cameras, bus tracking software, live events, IMs, and emails.</w:t>
      </w:r>
    </w:p>
    <w:p w14:paraId="714D1C81" w14:textId="5CDE0FFD" w:rsidR="00473D4D" w:rsidRDefault="00473D4D" w:rsidP="00473D4D">
      <w:pPr>
        <w:pStyle w:val="Heading4"/>
      </w:pPr>
      <w:r>
        <w:t xml:space="preserve">Seminole county public schools </w:t>
      </w:r>
      <w:r w:rsidR="00226976">
        <w:t>–</w:t>
      </w:r>
      <w:r>
        <w:t xml:space="preserve"> </w:t>
      </w:r>
      <w:r w:rsidR="00226976">
        <w:t>sanford, fl</w:t>
      </w:r>
    </w:p>
    <w:p w14:paraId="364B7694" w14:textId="38BA9139" w:rsidR="00473D4D" w:rsidRDefault="00226976" w:rsidP="00473D4D">
      <w:pPr>
        <w:pStyle w:val="Heading5"/>
      </w:pPr>
      <w:r>
        <w:t>2016-2018</w:t>
      </w:r>
    </w:p>
    <w:p w14:paraId="4B03613B" w14:textId="7CC6313A" w:rsidR="00473D4D" w:rsidRDefault="003E69B8" w:rsidP="00D70063">
      <w:r w:rsidRPr="003E69B8">
        <w:t>Paraprofessional and long</w:t>
      </w:r>
      <w:r>
        <w:t>-</w:t>
      </w:r>
      <w:r w:rsidRPr="003E69B8">
        <w:t xml:space="preserve">term Substitute. Support role within the schools. Ensure safety </w:t>
      </w:r>
      <w:r>
        <w:t>of</w:t>
      </w:r>
      <w:r w:rsidRPr="003E69B8">
        <w:t xml:space="preserve"> students, teaching, and providing small workshops</w:t>
      </w:r>
      <w:r w:rsidR="00226976">
        <w:t>.</w:t>
      </w:r>
    </w:p>
    <w:p w14:paraId="398CDD61" w14:textId="1A4606C4" w:rsidR="00D70063" w:rsidRDefault="00226976" w:rsidP="00D70063">
      <w:pPr>
        <w:pStyle w:val="Heading4"/>
      </w:pPr>
      <w:r>
        <w:t>little caesars pizza – orlando, fl</w:t>
      </w:r>
    </w:p>
    <w:p w14:paraId="6C15AA5A" w14:textId="3A25DDF8" w:rsidR="00D70063" w:rsidRDefault="00226976" w:rsidP="00D70063">
      <w:pPr>
        <w:pStyle w:val="Heading5"/>
      </w:pPr>
      <w:r>
        <w:t>2008-2016</w:t>
      </w:r>
    </w:p>
    <w:p w14:paraId="16352FEA" w14:textId="70461FA7" w:rsidR="00D70063" w:rsidRDefault="003E69B8" w:rsidP="00D70063">
      <w:r w:rsidRPr="003E69B8">
        <w:t>General Manager and Restauranteur. Hire and train as needed. Control inventory, costs, and money policies. Tour state of Florida and provide QC on food, cleanliness, and culture within stores</w:t>
      </w:r>
      <w:r w:rsidR="00872E94">
        <w:t>.</w:t>
      </w:r>
    </w:p>
    <w:p w14:paraId="453FECEB" w14:textId="4EB5E4E3" w:rsidR="002C2B8F" w:rsidRDefault="002C2B8F" w:rsidP="00D70063"/>
    <w:p w14:paraId="331AC244" w14:textId="77777777" w:rsidR="0000018D" w:rsidRDefault="0000018D" w:rsidP="00D70063"/>
    <w:sdt>
      <w:sdtPr>
        <w:id w:val="1745452497"/>
        <w:placeholder>
          <w:docPart w:val="F6376035F9604438826F3ED321E98325"/>
        </w:placeholder>
        <w:temporary/>
        <w:showingPlcHdr/>
        <w15:appearance w15:val="hidden"/>
      </w:sdtPr>
      <w:sdtContent>
        <w:p w14:paraId="117BE92B" w14:textId="77777777" w:rsidR="00D70063" w:rsidRDefault="00D70063" w:rsidP="00D70063">
          <w:pPr>
            <w:pStyle w:val="Heading3"/>
          </w:pPr>
          <w:r>
            <w:t>Education</w:t>
          </w:r>
        </w:p>
      </w:sdtContent>
    </w:sdt>
    <w:p w14:paraId="59ACE332" w14:textId="3E1E723E" w:rsidR="00D70063" w:rsidRDefault="00E92061" w:rsidP="00D70063">
      <w:pPr>
        <w:pStyle w:val="Heading4"/>
      </w:pPr>
      <w:r>
        <w:t>BELLEVUE UNIVERSITY</w:t>
      </w:r>
    </w:p>
    <w:p w14:paraId="52FDA5CD" w14:textId="7D950C68" w:rsidR="00177431" w:rsidRDefault="0000018D" w:rsidP="00D70063">
      <w:r>
        <w:t>BS in Web Development ---Currently Enrolled</w:t>
      </w:r>
    </w:p>
    <w:p w14:paraId="243F5860" w14:textId="7C39E017" w:rsidR="00E92061" w:rsidRDefault="00E92061" w:rsidP="00E92061">
      <w:pPr>
        <w:pStyle w:val="Heading4"/>
      </w:pPr>
      <w:r>
        <w:t>Seminole State College</w:t>
      </w:r>
    </w:p>
    <w:p w14:paraId="7B20613D" w14:textId="0D8514FD" w:rsidR="00E92061" w:rsidRDefault="00E92061" w:rsidP="00D70063">
      <w:r>
        <w:t xml:space="preserve">AA in Elementary Education </w:t>
      </w:r>
      <w:r>
        <w:t>---</w:t>
      </w:r>
      <w:r>
        <w:t>2017</w:t>
      </w:r>
    </w:p>
    <w:p w14:paraId="49AD735D" w14:textId="2502C4D4" w:rsidR="00177431" w:rsidRDefault="00177431" w:rsidP="00177431">
      <w:pPr>
        <w:pStyle w:val="Heading4"/>
      </w:pPr>
      <w:r>
        <w:t>Valencia college – orlando</w:t>
      </w:r>
    </w:p>
    <w:p w14:paraId="402BD31A" w14:textId="00A1F4B0" w:rsidR="00177431" w:rsidRDefault="00177431" w:rsidP="00D70063">
      <w:r>
        <w:t xml:space="preserve">AS in Computer Engineering </w:t>
      </w:r>
      <w:r w:rsidR="00E92061">
        <w:t>---</w:t>
      </w:r>
      <w:r>
        <w:t>2011</w:t>
      </w:r>
    </w:p>
    <w:p w14:paraId="015A0814" w14:textId="77777777" w:rsidR="002C2B8F" w:rsidRDefault="002C2B8F" w:rsidP="00D70063"/>
    <w:p w14:paraId="637F40E0" w14:textId="4AEF806D" w:rsidR="00D70063" w:rsidRDefault="005D20C9" w:rsidP="00D70063">
      <w:pPr>
        <w:pStyle w:val="Heading3"/>
      </w:pPr>
      <w:r>
        <w:t>Certifications and quaLIFICATIONS</w:t>
      </w:r>
    </w:p>
    <w:p w14:paraId="23E8AA04" w14:textId="77A4F918" w:rsidR="00D70063" w:rsidRDefault="005D20C9" w:rsidP="00D70063">
      <w:r>
        <w:t xml:space="preserve">Microcomputer Repair/Installation Certification. 3.5+ years </w:t>
      </w:r>
      <w:r w:rsidR="002C2B8F">
        <w:t xml:space="preserve">(and counting) </w:t>
      </w:r>
      <w:r>
        <w:t xml:space="preserve">Driving and Dispatching for WDW. Previous experience in management, team building, evaluating, and providing long term support. </w:t>
      </w:r>
    </w:p>
    <w:sectPr w:rsidR="00D70063" w:rsidSect="0000018D">
      <w:headerReference w:type="default" r:id="rId8"/>
      <w:pgSz w:w="12240" w:h="15840"/>
      <w:pgMar w:top="1080" w:right="547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52AB2" w14:textId="77777777" w:rsidR="009B1D94" w:rsidRDefault="009B1D94" w:rsidP="00187B92">
      <w:pPr>
        <w:spacing w:after="0" w:line="240" w:lineRule="auto"/>
      </w:pPr>
      <w:r>
        <w:separator/>
      </w:r>
    </w:p>
  </w:endnote>
  <w:endnote w:type="continuationSeparator" w:id="0">
    <w:p w14:paraId="7C80E67F" w14:textId="77777777" w:rsidR="009B1D94" w:rsidRDefault="009B1D94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A9978" w14:textId="77777777" w:rsidR="009B1D94" w:rsidRDefault="009B1D94" w:rsidP="00187B92">
      <w:pPr>
        <w:spacing w:after="0" w:line="240" w:lineRule="auto"/>
      </w:pPr>
      <w:r>
        <w:separator/>
      </w:r>
    </w:p>
  </w:footnote>
  <w:footnote w:type="continuationSeparator" w:id="0">
    <w:p w14:paraId="397DA11A" w14:textId="77777777" w:rsidR="009B1D94" w:rsidRDefault="009B1D94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637142" w14:textId="77777777"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551663B1" wp14:editId="56FB63BA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85"/>
                              </w:tblGrid>
                              <w:tr w:rsidR="002C0739" w14:paraId="4162F9BB" w14:textId="77777777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777370408"/>
                                      <w:placeholder>
                                        <w:docPart w:val="B643C20B7E444C4D8253DF253815BE69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Content>
                                      <w:p w14:paraId="2CF6C6E8" w14:textId="77777777" w:rsidR="002C0739" w:rsidRPr="00187B92" w:rsidRDefault="002E756A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Walter McCue</w:t>
                                        </w:r>
                                      </w:p>
                                    </w:sdtContent>
                                  </w:sdt>
                                  <w:p w14:paraId="123975A5" w14:textId="717F2E03" w:rsidR="002C0739" w:rsidRPr="00970D57" w:rsidRDefault="00000000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114076FB0EF94564A48AE16B15621DD1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Content>
                                        <w:r w:rsidR="00BE20A7">
                                          <w:br/>
                                        </w:r>
                                        <w:r w:rsidR="00BE20A7">
                                          <w:br/>
                                        </w:r>
                                        <w:r w:rsidR="00BE20A7">
                                          <w:br/>
                                          <w:t>WALT DISNEY WORLD</w:t>
                                        </w:r>
                                        <w:r w:rsidR="00BE20A7">
                                          <w:br/>
                                          <w:t>TRANSPORTATION</w:t>
                                        </w:r>
                                        <w:r w:rsidR="00BE20A7">
                                          <w:br/>
                                          <w:t>BUS DISPATCHER</w:t>
                                        </w:r>
                                        <w:r w:rsidR="00BE20A7">
                                          <w:br/>
                                        </w:r>
                                        <w:r w:rsidR="00BE20A7">
                                          <w:br/>
                                        </w:r>
                                        <w:r w:rsidR="00BE20A7">
                                          <w:br/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14:paraId="0D135D05" w14:textId="77777777" w:rsidR="009F0771" w:rsidRDefault="00000000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51663B1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85"/>
                        </w:tblGrid>
                        <w:tr w:rsidR="002C0739" w14:paraId="4162F9BB" w14:textId="77777777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777370408"/>
                                <w:placeholder>
                                  <w:docPart w:val="B643C20B7E444C4D8253DF253815BE69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Content>
                                <w:p w14:paraId="2CF6C6E8" w14:textId="77777777" w:rsidR="002C0739" w:rsidRPr="00187B92" w:rsidRDefault="002E756A" w:rsidP="00187B92">
                                  <w:pPr>
                                    <w:pStyle w:val="Title"/>
                                  </w:pPr>
                                  <w:r>
                                    <w:t>Walter McCue</w:t>
                                  </w:r>
                                </w:p>
                              </w:sdtContent>
                            </w:sdt>
                            <w:p w14:paraId="123975A5" w14:textId="717F2E03" w:rsidR="002C0739" w:rsidRPr="00970D57" w:rsidRDefault="00000000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114076FB0EF94564A48AE16B15621DD1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Content>
                                  <w:r w:rsidR="00BE20A7">
                                    <w:br/>
                                  </w:r>
                                  <w:r w:rsidR="00BE20A7">
                                    <w:br/>
                                  </w:r>
                                  <w:r w:rsidR="00BE20A7">
                                    <w:br/>
                                    <w:t>WALT DISNEY WORLD</w:t>
                                  </w:r>
                                  <w:r w:rsidR="00BE20A7">
                                    <w:br/>
                                    <w:t>TRANSPORTATION</w:t>
                                  </w:r>
                                  <w:r w:rsidR="00BE20A7">
                                    <w:br/>
                                    <w:t>BUS DISPATCHER</w:t>
                                  </w:r>
                                  <w:r w:rsidR="00BE20A7">
                                    <w:br/>
                                  </w:r>
                                  <w:r w:rsidR="00BE20A7">
                                    <w:br/>
                                  </w:r>
                                  <w:r w:rsidR="00BE20A7">
                                    <w:br/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14:paraId="0D135D05" w14:textId="77777777" w:rsidR="009F0771" w:rsidRDefault="00000000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11BC8"/>
    <w:multiLevelType w:val="hybridMultilevel"/>
    <w:tmpl w:val="F6B05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10A03"/>
    <w:multiLevelType w:val="hybridMultilevel"/>
    <w:tmpl w:val="8DA42E6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CF2E30"/>
    <w:multiLevelType w:val="hybridMultilevel"/>
    <w:tmpl w:val="5C3E4C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0616591">
    <w:abstractNumId w:val="0"/>
  </w:num>
  <w:num w:numId="2" w16cid:durableId="1910537235">
    <w:abstractNumId w:val="1"/>
  </w:num>
  <w:num w:numId="3" w16cid:durableId="359665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6A"/>
    <w:rsid w:val="0000018D"/>
    <w:rsid w:val="00113AA2"/>
    <w:rsid w:val="00150A32"/>
    <w:rsid w:val="00157B6F"/>
    <w:rsid w:val="00177431"/>
    <w:rsid w:val="00187B92"/>
    <w:rsid w:val="00226976"/>
    <w:rsid w:val="00273D3D"/>
    <w:rsid w:val="00293B83"/>
    <w:rsid w:val="002C0739"/>
    <w:rsid w:val="002C2B8F"/>
    <w:rsid w:val="002D2C43"/>
    <w:rsid w:val="002E756A"/>
    <w:rsid w:val="0039505A"/>
    <w:rsid w:val="003E69B8"/>
    <w:rsid w:val="00473D4D"/>
    <w:rsid w:val="00486E5D"/>
    <w:rsid w:val="00581FC8"/>
    <w:rsid w:val="005D20C9"/>
    <w:rsid w:val="006A3CE7"/>
    <w:rsid w:val="006B6D95"/>
    <w:rsid w:val="00767DF4"/>
    <w:rsid w:val="00872E94"/>
    <w:rsid w:val="008C33FB"/>
    <w:rsid w:val="009B1D94"/>
    <w:rsid w:val="00BE20A7"/>
    <w:rsid w:val="00D70063"/>
    <w:rsid w:val="00E92061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4B8EF"/>
  <w15:chartTrackingRefBased/>
  <w15:docId w15:val="{E10B750D-34D1-4234-BB82-F84BBDD9A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11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3244E683E848ED8863D5CF16FC95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A4231-035D-4C07-B094-1968FCE3EE3D}"/>
      </w:docPartPr>
      <w:docPartBody>
        <w:p w:rsidR="00FC7C4E" w:rsidRDefault="00E115D5">
          <w:pPr>
            <w:pStyle w:val="E83244E683E848ED8863D5CF16FC95D9"/>
          </w:pPr>
          <w:r>
            <w:t>Experience</w:t>
          </w:r>
        </w:p>
      </w:docPartBody>
    </w:docPart>
    <w:docPart>
      <w:docPartPr>
        <w:name w:val="F6376035F9604438826F3ED321E98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9B615-1265-45C8-ABBE-325E6E2A437E}"/>
      </w:docPartPr>
      <w:docPartBody>
        <w:p w:rsidR="00FC7C4E" w:rsidRDefault="00E115D5">
          <w:pPr>
            <w:pStyle w:val="F6376035F9604438826F3ED321E98325"/>
          </w:pPr>
          <w:r>
            <w:t>Education</w:t>
          </w:r>
        </w:p>
      </w:docPartBody>
    </w:docPart>
    <w:docPart>
      <w:docPartPr>
        <w:name w:val="8C41962C10C04817BCC69E88DB78E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DE9353-1CEF-48C7-B332-50901645E716}"/>
      </w:docPartPr>
      <w:docPartBody>
        <w:p w:rsidR="00FC7C4E" w:rsidRDefault="00E115D5">
          <w:pPr>
            <w:pStyle w:val="8C41962C10C04817BCC69E88DB78ECE2"/>
          </w:pPr>
          <w:r>
            <w:t>Position Title</w:t>
          </w:r>
        </w:p>
      </w:docPartBody>
    </w:docPart>
    <w:docPart>
      <w:docPartPr>
        <w:name w:val="552BC85897A248C28099EFC4B9F4C3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DC5604-22D2-4983-9439-514A3210B019}"/>
      </w:docPartPr>
      <w:docPartBody>
        <w:p w:rsidR="00FC7C4E" w:rsidRDefault="00E115D5">
          <w:pPr>
            <w:pStyle w:val="552BC85897A248C28099EFC4B9F4C3FD"/>
          </w:pPr>
          <w:r>
            <w:t>Objective</w:t>
          </w:r>
        </w:p>
      </w:docPartBody>
    </w:docPart>
    <w:docPart>
      <w:docPartPr>
        <w:name w:val="7967FBADCB6E4333BF084E256BD4E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EFF17-20E9-498E-AF4B-91C70710372C}"/>
      </w:docPartPr>
      <w:docPartBody>
        <w:p w:rsidR="00FC7C4E" w:rsidRDefault="00E115D5">
          <w:pPr>
            <w:pStyle w:val="7967FBADCB6E4333BF084E256BD4E7AC"/>
          </w:pPr>
          <w:r>
            <w:t>Skills &amp; Abilities</w:t>
          </w:r>
        </w:p>
      </w:docPartBody>
    </w:docPart>
    <w:docPart>
      <w:docPartPr>
        <w:name w:val="B643C20B7E444C4D8253DF253815B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70849-37F9-4345-AB38-44CE0A74F79E}"/>
      </w:docPartPr>
      <w:docPartBody>
        <w:p w:rsidR="00FC7C4E" w:rsidRDefault="00E115D5">
          <w:pPr>
            <w:pStyle w:val="B643C20B7E444C4D8253DF253815BE69"/>
          </w:pPr>
          <w:r>
            <w:t>Your Name</w:t>
          </w:r>
        </w:p>
      </w:docPartBody>
    </w:docPart>
    <w:docPart>
      <w:docPartPr>
        <w:name w:val="114076FB0EF94564A48AE16B15621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E00020-9503-4BFE-87D3-71CE67A493A8}"/>
      </w:docPartPr>
      <w:docPartBody>
        <w:p w:rsidR="00FC7C4E" w:rsidRDefault="00E115D5">
          <w:pPr>
            <w:pStyle w:val="114076FB0EF94564A48AE16B15621DD1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33"/>
    <w:rsid w:val="00007AE7"/>
    <w:rsid w:val="00903133"/>
    <w:rsid w:val="00E115D5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3244E683E848ED8863D5CF16FC95D9">
    <w:name w:val="E83244E683E848ED8863D5CF16FC95D9"/>
  </w:style>
  <w:style w:type="paragraph" w:customStyle="1" w:styleId="F6376035F9604438826F3ED321E98325">
    <w:name w:val="F6376035F9604438826F3ED321E98325"/>
  </w:style>
  <w:style w:type="character" w:styleId="PlaceholderText">
    <w:name w:val="Placeholder Text"/>
    <w:basedOn w:val="DefaultParagraphFont"/>
    <w:uiPriority w:val="99"/>
    <w:semiHidden/>
    <w:rsid w:val="00903133"/>
    <w:rPr>
      <w:color w:val="808080"/>
    </w:rPr>
  </w:style>
  <w:style w:type="paragraph" w:customStyle="1" w:styleId="8C41962C10C04817BCC69E88DB78ECE2">
    <w:name w:val="8C41962C10C04817BCC69E88DB78ECE2"/>
  </w:style>
  <w:style w:type="paragraph" w:customStyle="1" w:styleId="552BC85897A248C28099EFC4B9F4C3FD">
    <w:name w:val="552BC85897A248C28099EFC4B9F4C3FD"/>
  </w:style>
  <w:style w:type="paragraph" w:customStyle="1" w:styleId="7967FBADCB6E4333BF084E256BD4E7AC">
    <w:name w:val="7967FBADCB6E4333BF084E256BD4E7AC"/>
  </w:style>
  <w:style w:type="paragraph" w:customStyle="1" w:styleId="B643C20B7E444C4D8253DF253815BE69">
    <w:name w:val="B643C20B7E444C4D8253DF253815BE69"/>
  </w:style>
  <w:style w:type="paragraph" w:customStyle="1" w:styleId="114076FB0EF94564A48AE16B15621DD1">
    <w:name w:val="114076FB0EF94564A48AE16B15621D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
WALT DISNEY WORLD
TRANSPORTATION
BUS DISPATCHER
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(Professional).dotx</Template>
  <TotalTime>62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McCue</dc:creator>
  <cp:keywords/>
  <dc:description/>
  <cp:lastModifiedBy>Walter McCue</cp:lastModifiedBy>
  <cp:revision>4</cp:revision>
  <dcterms:created xsi:type="dcterms:W3CDTF">2022-01-09T04:42:00Z</dcterms:created>
  <dcterms:modified xsi:type="dcterms:W3CDTF">2022-09-28T05:17:00Z</dcterms:modified>
</cp:coreProperties>
</file>